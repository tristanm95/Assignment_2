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AE3" w:rsidRPr="001B29BE" w:rsidRDefault="001B29BE" w:rsidP="001B29BE">
      <w:pPr>
        <w:spacing w:after="0" w:line="240" w:lineRule="auto"/>
        <w:rPr>
          <w:b/>
          <w:sz w:val="32"/>
          <w:szCs w:val="32"/>
          <w:u w:val="single"/>
        </w:rPr>
      </w:pPr>
      <w:r w:rsidRPr="001B29BE">
        <w:rPr>
          <w:b/>
          <w:sz w:val="32"/>
          <w:szCs w:val="32"/>
          <w:u w:val="single"/>
        </w:rPr>
        <w:t>Assignment 2</w:t>
      </w:r>
    </w:p>
    <w:p w:rsidR="001B29BE" w:rsidRDefault="001B29BE" w:rsidP="001B29BE">
      <w:pPr>
        <w:spacing w:line="240" w:lineRule="auto"/>
        <w:rPr>
          <w:b/>
          <w:sz w:val="32"/>
          <w:szCs w:val="32"/>
          <w:u w:val="single"/>
        </w:rPr>
      </w:pPr>
      <w:r w:rsidRPr="001B29BE">
        <w:rPr>
          <w:b/>
          <w:sz w:val="32"/>
          <w:szCs w:val="32"/>
          <w:u w:val="single"/>
        </w:rPr>
        <w:t>CMPT 128</w:t>
      </w:r>
    </w:p>
    <w:p w:rsidR="001B29BE" w:rsidRDefault="001B29BE" w:rsidP="001B29B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Inputs:</w:t>
      </w:r>
    </w:p>
    <w:p w:rsidR="001B29BE" w:rsidRDefault="001B29BE" w:rsidP="001B29B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Size of the board</w:t>
      </w:r>
    </w:p>
    <w:p w:rsidR="001B29BE" w:rsidRDefault="001B29BE" w:rsidP="001B29BE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Must be between and including 8 to 25</w:t>
      </w:r>
    </w:p>
    <w:p w:rsidR="001B29BE" w:rsidRDefault="001B29BE" w:rsidP="001B29B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Number of pieces in a straight, unbroken line to win</w:t>
      </w:r>
    </w:p>
    <w:p w:rsidR="001B29BE" w:rsidRDefault="001B29BE" w:rsidP="001B29BE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Must be between 4 and the size of the board – 4</w:t>
      </w:r>
    </w:p>
    <w:p w:rsidR="001B29BE" w:rsidRDefault="001B29BE" w:rsidP="001B29B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The column of the piece to be placed on the board</w:t>
      </w:r>
    </w:p>
    <w:p w:rsidR="001B29BE" w:rsidRDefault="001B29BE" w:rsidP="001B29BE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Must be a valid column that exists on the board</w:t>
      </w:r>
    </w:p>
    <w:p w:rsidR="001B29BE" w:rsidRDefault="001B29BE" w:rsidP="001B29B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Outputs:</w:t>
      </w:r>
    </w:p>
    <w:p w:rsidR="001B29BE" w:rsidRDefault="001B29BE" w:rsidP="001B29B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Screen outputs</w:t>
      </w:r>
    </w:p>
    <w:p w:rsidR="001B29BE" w:rsidRDefault="001B29BE" w:rsidP="001B29B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User prompts</w:t>
      </w:r>
    </w:p>
    <w:p w:rsidR="001B29BE" w:rsidRPr="001B29BE" w:rsidRDefault="001B29BE" w:rsidP="001B29BE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b/>
          <w:i/>
          <w:sz w:val="24"/>
          <w:szCs w:val="28"/>
        </w:rPr>
        <w:t>Please enter the size of the board</w:t>
      </w:r>
    </w:p>
    <w:p w:rsidR="001B29BE" w:rsidRPr="001B29BE" w:rsidRDefault="001B29BE" w:rsidP="001B29BE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b/>
          <w:i/>
          <w:sz w:val="24"/>
          <w:szCs w:val="28"/>
        </w:rPr>
        <w:t xml:space="preserve">8 &lt;= </w:t>
      </w:r>
      <w:proofErr w:type="spellStart"/>
      <w:r>
        <w:rPr>
          <w:b/>
          <w:i/>
          <w:sz w:val="24"/>
          <w:szCs w:val="28"/>
        </w:rPr>
        <w:t>numRows</w:t>
      </w:r>
      <w:proofErr w:type="spellEnd"/>
      <w:r>
        <w:rPr>
          <w:b/>
          <w:i/>
          <w:sz w:val="24"/>
          <w:szCs w:val="28"/>
        </w:rPr>
        <w:t xml:space="preserve"> &lt;= 25: </w:t>
      </w:r>
    </w:p>
    <w:p w:rsidR="001B29BE" w:rsidRDefault="001B29BE" w:rsidP="001B29BE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Prompt for the input for the size of the board</w:t>
      </w:r>
    </w:p>
    <w:p w:rsidR="001B29BE" w:rsidRPr="001B29BE" w:rsidRDefault="001B29BE" w:rsidP="001B29BE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8"/>
        </w:rPr>
      </w:pPr>
      <w:r>
        <w:rPr>
          <w:b/>
          <w:i/>
          <w:sz w:val="24"/>
          <w:szCs w:val="28"/>
        </w:rPr>
        <w:t>Please enter the number of pieces in a row to win</w:t>
      </w:r>
    </w:p>
    <w:p w:rsidR="001B29BE" w:rsidRPr="001B29BE" w:rsidRDefault="001B29BE" w:rsidP="001B29BE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8"/>
        </w:rPr>
      </w:pPr>
      <w:r>
        <w:rPr>
          <w:b/>
          <w:i/>
          <w:sz w:val="24"/>
          <w:szCs w:val="28"/>
        </w:rPr>
        <w:t xml:space="preserve">4 &lt;= </w:t>
      </w:r>
      <w:proofErr w:type="spellStart"/>
      <w:r>
        <w:rPr>
          <w:b/>
          <w:i/>
          <w:sz w:val="24"/>
          <w:szCs w:val="28"/>
        </w:rPr>
        <w:t>numToConnect</w:t>
      </w:r>
      <w:proofErr w:type="spellEnd"/>
      <w:r>
        <w:rPr>
          <w:b/>
          <w:i/>
          <w:sz w:val="24"/>
          <w:szCs w:val="28"/>
        </w:rPr>
        <w:t xml:space="preserve"> &lt;= </w:t>
      </w:r>
      <w:proofErr w:type="spellStart"/>
      <w:r>
        <w:rPr>
          <w:b/>
          <w:i/>
          <w:sz w:val="24"/>
          <w:szCs w:val="28"/>
        </w:rPr>
        <w:t>numRows</w:t>
      </w:r>
      <w:proofErr w:type="spellEnd"/>
      <w:r>
        <w:rPr>
          <w:b/>
          <w:i/>
          <w:sz w:val="24"/>
          <w:szCs w:val="28"/>
        </w:rPr>
        <w:t xml:space="preserve"> – 4: </w:t>
      </w:r>
    </w:p>
    <w:p w:rsidR="001B29BE" w:rsidRDefault="001B29BE" w:rsidP="001B29BE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Prompt for the input for the number of pieces in a row to win the game</w:t>
      </w:r>
    </w:p>
    <w:p w:rsidR="006B390A" w:rsidRPr="006B390A" w:rsidRDefault="006B390A" w:rsidP="006B390A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8"/>
        </w:rPr>
      </w:pPr>
      <w:r>
        <w:rPr>
          <w:b/>
          <w:i/>
          <w:sz w:val="24"/>
          <w:szCs w:val="28"/>
        </w:rPr>
        <w:t>Enter the column where you wish to place your piece</w:t>
      </w:r>
    </w:p>
    <w:p w:rsidR="006B390A" w:rsidRPr="006B390A" w:rsidRDefault="006B390A" w:rsidP="006B390A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6B390A">
        <w:rPr>
          <w:sz w:val="28"/>
          <w:szCs w:val="28"/>
        </w:rPr>
        <w:t>Messages indicating to the players whose turn it is, as well as who has won.</w:t>
      </w:r>
    </w:p>
    <w:p w:rsidR="001B29BE" w:rsidRDefault="001B29BE" w:rsidP="001B29BE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8"/>
        </w:rPr>
      </w:pPr>
      <w:r>
        <w:rPr>
          <w:b/>
          <w:i/>
          <w:sz w:val="24"/>
          <w:szCs w:val="28"/>
        </w:rPr>
        <w:t>Red goes first</w:t>
      </w:r>
    </w:p>
    <w:p w:rsidR="001B29BE" w:rsidRPr="001B29BE" w:rsidRDefault="001B29BE" w:rsidP="001B29BE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8"/>
        </w:rPr>
      </w:pPr>
      <w:r>
        <w:rPr>
          <w:b/>
          <w:i/>
          <w:sz w:val="24"/>
          <w:szCs w:val="28"/>
        </w:rPr>
        <w:t>Red has forfeited their move</w:t>
      </w:r>
    </w:p>
    <w:p w:rsidR="006B390A" w:rsidRPr="006B390A" w:rsidRDefault="006B390A" w:rsidP="006B390A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8"/>
        </w:rPr>
      </w:pPr>
      <w:r>
        <w:rPr>
          <w:b/>
          <w:i/>
          <w:sz w:val="24"/>
          <w:szCs w:val="28"/>
        </w:rPr>
        <w:t>Black has forfeited their move</w:t>
      </w:r>
    </w:p>
    <w:p w:rsidR="006B390A" w:rsidRPr="006B390A" w:rsidRDefault="006B390A" w:rsidP="006B390A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8"/>
        </w:rPr>
      </w:pPr>
      <w:r>
        <w:rPr>
          <w:b/>
          <w:i/>
          <w:sz w:val="24"/>
          <w:szCs w:val="28"/>
        </w:rPr>
        <w:t>Red has moved</w:t>
      </w:r>
    </w:p>
    <w:p w:rsidR="006B390A" w:rsidRPr="006B390A" w:rsidRDefault="006B390A" w:rsidP="006B390A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8"/>
        </w:rPr>
      </w:pPr>
      <w:r>
        <w:rPr>
          <w:b/>
          <w:i/>
          <w:sz w:val="24"/>
          <w:szCs w:val="28"/>
        </w:rPr>
        <w:t>Black has moved</w:t>
      </w:r>
    </w:p>
    <w:p w:rsidR="006B390A" w:rsidRPr="006B390A" w:rsidRDefault="006B390A" w:rsidP="006B390A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8"/>
        </w:rPr>
      </w:pPr>
      <w:r>
        <w:rPr>
          <w:b/>
          <w:i/>
          <w:sz w:val="24"/>
          <w:szCs w:val="28"/>
        </w:rPr>
        <w:t>Red has won</w:t>
      </w:r>
    </w:p>
    <w:p w:rsidR="006B390A" w:rsidRPr="006B390A" w:rsidRDefault="006B390A" w:rsidP="006B390A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8"/>
        </w:rPr>
      </w:pPr>
      <w:r>
        <w:rPr>
          <w:b/>
          <w:i/>
          <w:sz w:val="24"/>
          <w:szCs w:val="28"/>
        </w:rPr>
        <w:t>Black has won</w:t>
      </w:r>
    </w:p>
    <w:p w:rsidR="006B390A" w:rsidRPr="006B390A" w:rsidRDefault="006B390A" w:rsidP="006B390A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6B390A">
        <w:rPr>
          <w:sz w:val="28"/>
          <w:szCs w:val="28"/>
        </w:rPr>
        <w:t>Error messages indicate to the players that something has gone wrong in the game, and could either be a program issue or a player issue</w:t>
      </w:r>
    </w:p>
    <w:p w:rsidR="006B390A" w:rsidRPr="006B390A" w:rsidRDefault="006B390A" w:rsidP="006B390A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8"/>
        </w:rPr>
      </w:pPr>
      <w:r>
        <w:rPr>
          <w:b/>
          <w:i/>
          <w:sz w:val="24"/>
          <w:szCs w:val="28"/>
        </w:rPr>
        <w:t>ERROR: The board was not initialized</w:t>
      </w:r>
    </w:p>
    <w:p w:rsidR="006B390A" w:rsidRDefault="006B390A" w:rsidP="006B390A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Indicates the player that the game board was initialized incorrectly</w:t>
      </w:r>
    </w:p>
    <w:p w:rsidR="006B390A" w:rsidRPr="006B390A" w:rsidRDefault="006B390A" w:rsidP="006B390A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8"/>
        </w:rPr>
      </w:pPr>
      <w:r>
        <w:rPr>
          <w:b/>
          <w:i/>
          <w:sz w:val="24"/>
          <w:szCs w:val="28"/>
        </w:rPr>
        <w:t>ERROR: COULD NOT DISPLAY BOARD</w:t>
      </w:r>
    </w:p>
    <w:p w:rsidR="006B390A" w:rsidRPr="006B390A" w:rsidRDefault="006B390A" w:rsidP="006B390A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8"/>
        </w:rPr>
      </w:pPr>
      <w:r w:rsidRPr="006B390A">
        <w:rPr>
          <w:b/>
          <w:i/>
          <w:sz w:val="24"/>
          <w:szCs w:val="28"/>
        </w:rPr>
        <w:t>Illegal move</w:t>
      </w:r>
    </w:p>
    <w:p w:rsidR="006B390A" w:rsidRPr="006B390A" w:rsidRDefault="006B390A" w:rsidP="006B390A">
      <w:pPr>
        <w:pStyle w:val="ListParagraph"/>
        <w:spacing w:line="240" w:lineRule="auto"/>
        <w:ind w:left="1440"/>
        <w:rPr>
          <w:sz w:val="24"/>
          <w:szCs w:val="28"/>
        </w:rPr>
      </w:pPr>
      <w:r>
        <w:rPr>
          <w:b/>
          <w:i/>
          <w:sz w:val="24"/>
          <w:szCs w:val="28"/>
        </w:rPr>
        <w:t>Column &lt;</w:t>
      </w:r>
      <w:proofErr w:type="spellStart"/>
      <w:r>
        <w:rPr>
          <w:sz w:val="24"/>
          <w:szCs w:val="28"/>
        </w:rPr>
        <w:t>columnChosen</w:t>
      </w:r>
      <w:proofErr w:type="spellEnd"/>
      <w:r>
        <w:rPr>
          <w:b/>
          <w:i/>
          <w:sz w:val="24"/>
          <w:szCs w:val="28"/>
        </w:rPr>
        <w:t>&gt; is already completely full try again</w:t>
      </w:r>
    </w:p>
    <w:p w:rsidR="006B390A" w:rsidRPr="006B390A" w:rsidRDefault="006B390A" w:rsidP="006B390A">
      <w:pPr>
        <w:pStyle w:val="ListParagraph"/>
        <w:spacing w:line="240" w:lineRule="auto"/>
        <w:ind w:left="1440"/>
        <w:rPr>
          <w:sz w:val="24"/>
          <w:szCs w:val="28"/>
        </w:rPr>
      </w:pPr>
      <w:r>
        <w:rPr>
          <w:b/>
          <w:i/>
          <w:sz w:val="24"/>
          <w:szCs w:val="28"/>
        </w:rPr>
        <w:t>Column number should be &gt;= 0 and &lt;= &lt;</w:t>
      </w:r>
      <w:proofErr w:type="spellStart"/>
      <w:r>
        <w:rPr>
          <w:sz w:val="24"/>
          <w:szCs w:val="28"/>
        </w:rPr>
        <w:t>numRowsInBoard</w:t>
      </w:r>
      <w:proofErr w:type="spellEnd"/>
      <w:r>
        <w:rPr>
          <w:sz w:val="24"/>
          <w:szCs w:val="28"/>
        </w:rPr>
        <w:t xml:space="preserve"> - 1</w:t>
      </w:r>
      <w:r>
        <w:rPr>
          <w:b/>
          <w:i/>
          <w:sz w:val="24"/>
          <w:szCs w:val="28"/>
        </w:rPr>
        <w:t>&gt;</w:t>
      </w:r>
    </w:p>
    <w:p w:rsidR="006B390A" w:rsidRDefault="006B390A" w:rsidP="006B390A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Indicates that the column that the player chose no longer has space to place a piece</w:t>
      </w:r>
    </w:p>
    <w:p w:rsidR="006B390A" w:rsidRPr="006B390A" w:rsidRDefault="006B390A" w:rsidP="006B390A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8"/>
        </w:rPr>
      </w:pPr>
      <w:r>
        <w:rPr>
          <w:b/>
          <w:i/>
          <w:sz w:val="24"/>
          <w:szCs w:val="28"/>
        </w:rPr>
        <w:lastRenderedPageBreak/>
        <w:t>Illegal move</w:t>
      </w:r>
    </w:p>
    <w:p w:rsidR="006B390A" w:rsidRPr="006B390A" w:rsidRDefault="006B390A" w:rsidP="006B390A">
      <w:pPr>
        <w:pStyle w:val="ListParagraph"/>
        <w:spacing w:line="240" w:lineRule="auto"/>
        <w:ind w:left="1440"/>
        <w:rPr>
          <w:sz w:val="24"/>
          <w:szCs w:val="28"/>
        </w:rPr>
      </w:pPr>
      <w:r>
        <w:rPr>
          <w:b/>
          <w:i/>
          <w:sz w:val="24"/>
          <w:szCs w:val="28"/>
        </w:rPr>
        <w:t>That column is not on the board: try again</w:t>
      </w:r>
    </w:p>
    <w:p w:rsidR="006B390A" w:rsidRPr="006B390A" w:rsidRDefault="006B390A" w:rsidP="006B390A">
      <w:pPr>
        <w:pStyle w:val="ListParagraph"/>
        <w:spacing w:line="240" w:lineRule="auto"/>
        <w:ind w:left="1440"/>
        <w:rPr>
          <w:sz w:val="24"/>
          <w:szCs w:val="28"/>
        </w:rPr>
      </w:pPr>
      <w:r>
        <w:rPr>
          <w:b/>
          <w:i/>
          <w:sz w:val="24"/>
          <w:szCs w:val="28"/>
        </w:rPr>
        <w:t>Enter the column number where you want to put your piece</w:t>
      </w:r>
    </w:p>
    <w:p w:rsidR="006B390A" w:rsidRPr="006B390A" w:rsidRDefault="006B390A" w:rsidP="006B390A">
      <w:pPr>
        <w:pStyle w:val="ListParagraph"/>
        <w:spacing w:line="240" w:lineRule="auto"/>
        <w:ind w:left="1440"/>
        <w:rPr>
          <w:sz w:val="24"/>
          <w:szCs w:val="28"/>
        </w:rPr>
      </w:pPr>
      <w:r>
        <w:rPr>
          <w:b/>
          <w:i/>
          <w:sz w:val="24"/>
          <w:szCs w:val="28"/>
        </w:rPr>
        <w:t>Column number should be &gt;= 0 and &lt;= &lt;</w:t>
      </w:r>
      <w:proofErr w:type="spellStart"/>
      <w:r>
        <w:rPr>
          <w:sz w:val="24"/>
          <w:szCs w:val="28"/>
        </w:rPr>
        <w:t>numRowsInBoard</w:t>
      </w:r>
      <w:proofErr w:type="spellEnd"/>
      <w:r>
        <w:rPr>
          <w:sz w:val="24"/>
          <w:szCs w:val="28"/>
        </w:rPr>
        <w:t xml:space="preserve"> - 1</w:t>
      </w:r>
      <w:r>
        <w:rPr>
          <w:b/>
          <w:i/>
          <w:sz w:val="24"/>
          <w:szCs w:val="28"/>
        </w:rPr>
        <w:t>&gt;</w:t>
      </w:r>
    </w:p>
    <w:p w:rsidR="006B390A" w:rsidRDefault="006B390A" w:rsidP="006B390A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Indicates to the player that the column that the player has chosen does not exist on the game board</w:t>
      </w:r>
    </w:p>
    <w:p w:rsidR="006B390A" w:rsidRPr="006B390A" w:rsidRDefault="006B390A" w:rsidP="006B390A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8"/>
        </w:rPr>
      </w:pPr>
      <w:r>
        <w:rPr>
          <w:b/>
          <w:i/>
          <w:sz w:val="24"/>
          <w:szCs w:val="28"/>
        </w:rPr>
        <w:t>ERROR: Invalid column chosen, cannot check for winner</w:t>
      </w:r>
    </w:p>
    <w:p w:rsidR="006B390A" w:rsidRPr="006B390A" w:rsidRDefault="006B390A" w:rsidP="006B390A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8"/>
        </w:rPr>
      </w:pPr>
      <w:r>
        <w:rPr>
          <w:sz w:val="28"/>
          <w:szCs w:val="28"/>
        </w:rPr>
        <w:t>Board Outputs</w:t>
      </w:r>
    </w:p>
    <w:p w:rsidR="006B390A" w:rsidRDefault="00B35F60" w:rsidP="006B390A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Initial board with the row and column numbers around the outer edges</w:t>
      </w:r>
    </w:p>
    <w:p w:rsidR="00B35F60" w:rsidRDefault="00B35F60" w:rsidP="006B390A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Updated board with every move made</w:t>
      </w:r>
    </w:p>
    <w:p w:rsidR="00B35F60" w:rsidRDefault="00B35F60" w:rsidP="00B35F60">
      <w:pPr>
        <w:pStyle w:val="ListParagraph"/>
        <w:numPr>
          <w:ilvl w:val="2"/>
          <w:numId w:val="3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Will output after each move by each player</w:t>
      </w:r>
    </w:p>
    <w:p w:rsidR="00B35F60" w:rsidRPr="006B390A" w:rsidRDefault="00B35F60" w:rsidP="00B35F60">
      <w:pPr>
        <w:pStyle w:val="ListParagraph"/>
        <w:spacing w:line="240" w:lineRule="auto"/>
        <w:ind w:left="1440"/>
        <w:rPr>
          <w:sz w:val="24"/>
          <w:szCs w:val="28"/>
        </w:rPr>
      </w:pPr>
      <w:bookmarkStart w:id="0" w:name="_GoBack"/>
      <w:bookmarkEnd w:id="0"/>
    </w:p>
    <w:sectPr w:rsidR="00B35F60" w:rsidRPr="006B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10D15"/>
    <w:multiLevelType w:val="hybridMultilevel"/>
    <w:tmpl w:val="338E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52B42"/>
    <w:multiLevelType w:val="hybridMultilevel"/>
    <w:tmpl w:val="952A1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627BF"/>
    <w:multiLevelType w:val="hybridMultilevel"/>
    <w:tmpl w:val="2DA4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9BE"/>
    <w:rsid w:val="001B29BE"/>
    <w:rsid w:val="00385AE3"/>
    <w:rsid w:val="006B390A"/>
    <w:rsid w:val="00B3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9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B28FD450.dotm</Template>
  <TotalTime>26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Computing Science, Simon Fraser University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May</dc:creator>
  <cp:lastModifiedBy>Tristan May</cp:lastModifiedBy>
  <cp:revision>1</cp:revision>
  <cp:lastPrinted>2013-11-29T21:59:00Z</cp:lastPrinted>
  <dcterms:created xsi:type="dcterms:W3CDTF">2013-11-29T21:33:00Z</dcterms:created>
  <dcterms:modified xsi:type="dcterms:W3CDTF">2013-11-29T21:59:00Z</dcterms:modified>
</cp:coreProperties>
</file>